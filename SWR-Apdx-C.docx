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978F3" w14:textId="7D4EC1C7" w:rsidR="007307E8" w:rsidRPr="00907EEC" w:rsidRDefault="005500CF" w:rsidP="00BD434C">
      <w:pPr>
        <w:pStyle w:val="Title"/>
        <w:ind w:firstLine="567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37CAC" w:rsidRPr="00907EEC">
        <w:t>&lt;Library Management System</w:t>
      </w:r>
      <w:r w:rsidR="00366C64" w:rsidRPr="00907EEC">
        <w:t>&gt;</w:t>
      </w:r>
      <w:r>
        <w:fldChar w:fldCharType="end"/>
      </w:r>
    </w:p>
    <w:p w14:paraId="759205D9" w14:textId="4E1406D8" w:rsidR="007307E8" w:rsidRDefault="000B78E6" w:rsidP="00BD434C">
      <w:pPr>
        <w:pStyle w:val="Title"/>
        <w:ind w:firstLine="567"/>
      </w:pPr>
      <w:r w:rsidRPr="00907EEC">
        <w:t xml:space="preserve">System-Wide Requirements </w:t>
      </w:r>
      <w:r w:rsidR="00455F93" w:rsidRPr="00907EEC">
        <w:t>Specification</w:t>
      </w:r>
    </w:p>
    <w:p w14:paraId="3A7AFB57" w14:textId="1B091046" w:rsidR="00900A99" w:rsidRPr="00900A99" w:rsidRDefault="00900A99" w:rsidP="00900A99">
      <w:pPr>
        <w:pStyle w:val="Title"/>
      </w:pPr>
      <w:proofErr w:type="spellStart"/>
      <w:r>
        <w:t>Apdx</w:t>
      </w:r>
      <w:proofErr w:type="spellEnd"/>
      <w:r>
        <w:t xml:space="preserve"> - C</w:t>
      </w:r>
    </w:p>
    <w:p w14:paraId="1097E9D7" w14:textId="6B3DDB3A" w:rsidR="00282AF4" w:rsidRDefault="00282AF4" w:rsidP="00BD434C">
      <w:pPr>
        <w:pStyle w:val="BodyText"/>
        <w:ind w:left="0" w:firstLine="567"/>
        <w:rPr>
          <w:sz w:val="24"/>
          <w:szCs w:val="24"/>
        </w:rPr>
      </w:pPr>
    </w:p>
    <w:p w14:paraId="3F10266C" w14:textId="0E65BD4D" w:rsidR="00900A99" w:rsidRDefault="00900A99" w:rsidP="00BD434C">
      <w:pPr>
        <w:pStyle w:val="BodyText"/>
        <w:ind w:left="0" w:firstLine="567"/>
        <w:rPr>
          <w:sz w:val="24"/>
          <w:szCs w:val="24"/>
        </w:rPr>
      </w:pPr>
      <w:r>
        <w:rPr>
          <w:sz w:val="24"/>
          <w:szCs w:val="24"/>
        </w:rPr>
        <w:t>Entity Relationship Diagram</w:t>
      </w:r>
    </w:p>
    <w:p w14:paraId="699EDBDE" w14:textId="5BDD7F69" w:rsidR="00900A99" w:rsidRDefault="00900A99" w:rsidP="00BD434C">
      <w:pPr>
        <w:pStyle w:val="BodyText"/>
        <w:ind w:left="0" w:firstLine="567"/>
        <w:rPr>
          <w:sz w:val="24"/>
          <w:szCs w:val="24"/>
        </w:rPr>
      </w:pPr>
    </w:p>
    <w:p w14:paraId="701BEACB" w14:textId="5B6DBD7A" w:rsidR="00900A99" w:rsidRPr="00282AF4" w:rsidRDefault="00900A99" w:rsidP="00900A99">
      <w:pPr>
        <w:pStyle w:val="BodyText"/>
        <w:ind w:left="0"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F7EC9A" wp14:editId="0457178D">
                <wp:simplePos x="0" y="0"/>
                <wp:positionH relativeFrom="column">
                  <wp:posOffset>3054350</wp:posOffset>
                </wp:positionH>
                <wp:positionV relativeFrom="paragraph">
                  <wp:posOffset>2094865</wp:posOffset>
                </wp:positionV>
                <wp:extent cx="6223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90174" w14:textId="092F8B95" w:rsidR="00900A99" w:rsidRPr="006B0D2D" w:rsidRDefault="00900A99">
                            <w:pP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  <w:u w:val="single"/>
                              </w:rPr>
                            </w:pPr>
                            <w:proofErr w:type="spellStart"/>
                            <w:r w:rsidRPr="006B0D2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  <w:u w:val="single"/>
                              </w:rPr>
                              <w:t>Re</w:t>
                            </w:r>
                            <w:bookmarkStart w:id="0" w:name="_GoBack"/>
                            <w:r w:rsidRPr="006B0D2D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  <w:u w:val="single"/>
                              </w:rPr>
                              <w:t>serveID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F7EC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.5pt;margin-top:164.95pt;width:4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" filled="f" stroked="f">
                <v:textbox style="mso-fit-shape-to-text:t">
                  <w:txbxContent>
                    <w:p w14:paraId="7E690174" w14:textId="092F8B95" w:rsidR="00900A99" w:rsidRPr="006B0D2D" w:rsidRDefault="00900A99">
                      <w:pPr>
                        <w:rPr>
                          <w:rFonts w:asciiTheme="minorHAnsi" w:hAnsiTheme="minorHAnsi" w:cstheme="minorHAnsi"/>
                          <w:sz w:val="14"/>
                          <w:szCs w:val="14"/>
                          <w:u w:val="single"/>
                        </w:rPr>
                      </w:pPr>
                      <w:proofErr w:type="spellStart"/>
                      <w:r w:rsidRPr="006B0D2D">
                        <w:rPr>
                          <w:rFonts w:asciiTheme="minorHAnsi" w:hAnsiTheme="minorHAnsi" w:cstheme="minorHAnsi"/>
                          <w:sz w:val="14"/>
                          <w:szCs w:val="14"/>
                          <w:u w:val="single"/>
                        </w:rPr>
                        <w:t>Re</w:t>
                      </w:r>
                      <w:bookmarkStart w:id="1" w:name="_GoBack"/>
                      <w:r w:rsidRPr="006B0D2D">
                        <w:rPr>
                          <w:rFonts w:asciiTheme="minorHAnsi" w:hAnsiTheme="minorHAnsi" w:cstheme="minorHAnsi"/>
                          <w:sz w:val="14"/>
                          <w:szCs w:val="14"/>
                          <w:u w:val="single"/>
                        </w:rPr>
                        <w:t>serveID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54B56" wp14:editId="63E423FD">
                <wp:simplePos x="0" y="0"/>
                <wp:positionH relativeFrom="column">
                  <wp:posOffset>3581400</wp:posOffset>
                </wp:positionH>
                <wp:positionV relativeFrom="paragraph">
                  <wp:posOffset>2265045</wp:posOffset>
                </wp:positionV>
                <wp:extent cx="127000" cy="82550"/>
                <wp:effectExtent l="0" t="0" r="2540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3276C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78.35pt" to="292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1F124" wp14:editId="7E714D73">
                <wp:simplePos x="0" y="0"/>
                <wp:positionH relativeFrom="column">
                  <wp:posOffset>3105150</wp:posOffset>
                </wp:positionH>
                <wp:positionV relativeFrom="paragraph">
                  <wp:posOffset>2106295</wp:posOffset>
                </wp:positionV>
                <wp:extent cx="476250" cy="2762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8C520" w14:textId="1BE6D04C" w:rsidR="00900A99" w:rsidRPr="00900A99" w:rsidRDefault="00900A99" w:rsidP="00900A99">
                            <w:pPr>
                              <w:rPr>
                                <w:sz w:val="10"/>
                                <w:szCs w:val="10"/>
                                <w:lang w:val="tr-TR"/>
                              </w:rPr>
                            </w:pPr>
                            <w:proofErr w:type="gramStart"/>
                            <w:r w:rsidRPr="00900A99">
                              <w:rPr>
                                <w:sz w:val="10"/>
                                <w:szCs w:val="10"/>
                                <w:lang w:val="tr-TR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F1F124" id="Oval 10" o:spid="_x0000_s1027" style="position:absolute;margin-left:244.5pt;margin-top:165.85pt;width:37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" fillcolor="white [3201]" strokecolor="#ed7d31 [3205]" strokeweight="1pt">
                <v:stroke joinstyle="miter"/>
                <v:textbox>
                  <w:txbxContent>
                    <w:p w14:paraId="4828C520" w14:textId="1BE6D04C" w:rsidR="00900A99" w:rsidRPr="00900A99" w:rsidRDefault="00900A99" w:rsidP="00900A99">
                      <w:pPr>
                        <w:rPr>
                          <w:sz w:val="10"/>
                          <w:szCs w:val="10"/>
                          <w:lang w:val="tr-TR"/>
                        </w:rPr>
                      </w:pPr>
                      <w:proofErr w:type="gramStart"/>
                      <w:r w:rsidRPr="00900A99">
                        <w:rPr>
                          <w:sz w:val="10"/>
                          <w:szCs w:val="10"/>
                          <w:lang w:val="tr-TR"/>
                        </w:rPr>
                        <w:t>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66D5BFAE" wp14:editId="250548E1">
            <wp:extent cx="6462008" cy="4429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416" cy="443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A99" w:rsidRPr="00282AF4">
      <w:headerReference w:type="default" r:id="rId9"/>
      <w:footerReference w:type="default" r:id="rId1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7007F" w14:textId="77777777" w:rsidR="005500CF" w:rsidRDefault="005500CF">
      <w:r>
        <w:separator/>
      </w:r>
    </w:p>
  </w:endnote>
  <w:endnote w:type="continuationSeparator" w:id="0">
    <w:p w14:paraId="1D267BAA" w14:textId="77777777" w:rsidR="005500CF" w:rsidRDefault="00550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 w14:paraId="2DB3FA5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1874E2" w14:textId="77777777"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48E29C" w14:textId="18872C32" w:rsidR="000B78E6" w:rsidRDefault="000B78E6" w:rsidP="001E301B">
          <w:pPr>
            <w:jc w:val="center"/>
          </w:pPr>
          <w:r>
            <w:sym w:font="Symbol" w:char="F0D3"/>
          </w:r>
          <w:fldSimple w:instr=" DOCPROPERTY &quot;Company&quot;  \* MERGEFORMAT ">
            <w:r w:rsidR="001E301B">
              <w:t>&lt;Group 3</w:t>
            </w:r>
            <w:r w:rsidR="00366C64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00A99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2A52B6" w14:textId="44045082" w:rsidR="000B78E6" w:rsidRDefault="000B78E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B0D2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6C98B180" w14:textId="426ADC03" w:rsidR="000B78E6" w:rsidRDefault="000B78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CEDE16" w14:textId="77777777" w:rsidR="005500CF" w:rsidRDefault="005500CF">
      <w:r>
        <w:separator/>
      </w:r>
    </w:p>
  </w:footnote>
  <w:footnote w:type="continuationSeparator" w:id="0">
    <w:p w14:paraId="379ED84F" w14:textId="77777777" w:rsidR="005500CF" w:rsidRDefault="005500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 w14:paraId="1802F5E8" w14:textId="77777777">
      <w:tc>
        <w:tcPr>
          <w:tcW w:w="6379" w:type="dxa"/>
        </w:tcPr>
        <w:p w14:paraId="302163B0" w14:textId="223ED89E" w:rsidR="000B78E6" w:rsidRDefault="000B78E6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937CAC">
            <w:t>&lt;Library Management System</w:t>
          </w:r>
          <w:r w:rsidR="00366C64" w:rsidRPr="00366C64">
            <w:t>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14:paraId="0BFA2FA8" w14:textId="77777777"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 w14:paraId="522993A0" w14:textId="77777777">
      <w:tc>
        <w:tcPr>
          <w:tcW w:w="6379" w:type="dxa"/>
        </w:tcPr>
        <w:p w14:paraId="44A08FC3" w14:textId="15ECDA2F" w:rsidR="000B78E6" w:rsidRDefault="00FF1FEC">
          <w:fldSimple w:instr=" TITLE  \* MERGEFORMAT ">
            <w:r w:rsidR="00366C64">
              <w:t>Supporting Requirements</w:t>
            </w:r>
          </w:fldSimple>
          <w:r w:rsidR="000B78E6">
            <w:t xml:space="preserve"> Specification</w:t>
          </w:r>
          <w:r w:rsidR="00900A99">
            <w:t xml:space="preserve"> – </w:t>
          </w:r>
          <w:proofErr w:type="spellStart"/>
          <w:r w:rsidR="00900A99">
            <w:t>Apdx</w:t>
          </w:r>
          <w:proofErr w:type="spellEnd"/>
          <w:r w:rsidR="00900A99">
            <w:t xml:space="preserve"> C</w:t>
          </w:r>
        </w:p>
      </w:tc>
      <w:tc>
        <w:tcPr>
          <w:tcW w:w="3179" w:type="dxa"/>
        </w:tcPr>
        <w:p w14:paraId="5EB7F472" w14:textId="742FDDF8" w:rsidR="000B78E6" w:rsidRDefault="000B78E6" w:rsidP="00937CAC">
          <w:r>
            <w:t xml:space="preserve">  Date:  &lt;</w:t>
          </w:r>
          <w:r w:rsidR="00937CAC">
            <w:t>20</w:t>
          </w:r>
          <w:r>
            <w:t>/</w:t>
          </w:r>
          <w:r w:rsidR="00937CAC">
            <w:t>03</w:t>
          </w:r>
          <w:r>
            <w:t>/</w:t>
          </w:r>
          <w:r w:rsidR="00937CAC">
            <w:t>17</w:t>
          </w:r>
          <w:r>
            <w:t>&gt;</w:t>
          </w:r>
        </w:p>
      </w:tc>
    </w:tr>
  </w:tbl>
  <w:p w14:paraId="201155A4" w14:textId="77777777" w:rsidR="000B78E6" w:rsidRDefault="000B78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29.2pt;height:27.85pt" o:bullet="t">
        <v:imagedata r:id="rId1" o:title="clip_image001"/>
      </v:shape>
    </w:pict>
  </w:numPicBullet>
  <w:numPicBullet w:numPicBulletId="1">
    <w:pict>
      <v:shape id="_x0000_i1081" type="#_x0000_t75" style="width:30.55pt;height:29.9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E42554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7409B"/>
    <w:multiLevelType w:val="multilevel"/>
    <w:tmpl w:val="82545C8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66E2D7D"/>
    <w:multiLevelType w:val="hybridMultilevel"/>
    <w:tmpl w:val="8E4693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 w15:restartNumberingAfterBreak="0">
    <w:nsid w:val="2D247A87"/>
    <w:multiLevelType w:val="hybridMultilevel"/>
    <w:tmpl w:val="C5B66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D564B"/>
    <w:multiLevelType w:val="hybridMultilevel"/>
    <w:tmpl w:val="A3E2C46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9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4"/>
  </w:num>
  <w:num w:numId="18">
    <w:abstractNumId w:val="1"/>
  </w:num>
  <w:num w:numId="19">
    <w:abstractNumId w:val="8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2"/>
  </w:num>
  <w:num w:numId="25">
    <w:abstractNumId w:val="3"/>
  </w:num>
  <w:num w:numId="26">
    <w:abstractNumId w:val="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64"/>
    <w:rsid w:val="00031E3F"/>
    <w:rsid w:val="000338E5"/>
    <w:rsid w:val="000722CD"/>
    <w:rsid w:val="000853A5"/>
    <w:rsid w:val="000A7904"/>
    <w:rsid w:val="000A7D18"/>
    <w:rsid w:val="000B286C"/>
    <w:rsid w:val="000B538D"/>
    <w:rsid w:val="000B5C3D"/>
    <w:rsid w:val="000B78E6"/>
    <w:rsid w:val="000C265F"/>
    <w:rsid w:val="000E346A"/>
    <w:rsid w:val="000F0A96"/>
    <w:rsid w:val="000F6699"/>
    <w:rsid w:val="00103929"/>
    <w:rsid w:val="001056BB"/>
    <w:rsid w:val="001229FF"/>
    <w:rsid w:val="00126AFB"/>
    <w:rsid w:val="00131737"/>
    <w:rsid w:val="001327F7"/>
    <w:rsid w:val="00140806"/>
    <w:rsid w:val="0015182E"/>
    <w:rsid w:val="00164FEC"/>
    <w:rsid w:val="0017108F"/>
    <w:rsid w:val="00185EBE"/>
    <w:rsid w:val="001961F0"/>
    <w:rsid w:val="001A5BF2"/>
    <w:rsid w:val="001C11F7"/>
    <w:rsid w:val="001C35BB"/>
    <w:rsid w:val="001D0DF6"/>
    <w:rsid w:val="001D5392"/>
    <w:rsid w:val="001E301B"/>
    <w:rsid w:val="001E7544"/>
    <w:rsid w:val="001F15C5"/>
    <w:rsid w:val="001F38B0"/>
    <w:rsid w:val="002017BA"/>
    <w:rsid w:val="002158CF"/>
    <w:rsid w:val="00217EEE"/>
    <w:rsid w:val="00220918"/>
    <w:rsid w:val="00226E98"/>
    <w:rsid w:val="00227A40"/>
    <w:rsid w:val="002478B3"/>
    <w:rsid w:val="00250FEE"/>
    <w:rsid w:val="00251220"/>
    <w:rsid w:val="0026003E"/>
    <w:rsid w:val="00262FA3"/>
    <w:rsid w:val="00282AF4"/>
    <w:rsid w:val="00284536"/>
    <w:rsid w:val="00285F73"/>
    <w:rsid w:val="00294E2C"/>
    <w:rsid w:val="002964AE"/>
    <w:rsid w:val="00296E6E"/>
    <w:rsid w:val="002A6440"/>
    <w:rsid w:val="002B506B"/>
    <w:rsid w:val="002B651D"/>
    <w:rsid w:val="002B692D"/>
    <w:rsid w:val="002C5BF1"/>
    <w:rsid w:val="002E53DD"/>
    <w:rsid w:val="002F3ECE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61230"/>
    <w:rsid w:val="00366C64"/>
    <w:rsid w:val="00376C82"/>
    <w:rsid w:val="0038624F"/>
    <w:rsid w:val="00394B81"/>
    <w:rsid w:val="00394EDA"/>
    <w:rsid w:val="003A48D7"/>
    <w:rsid w:val="003A77CE"/>
    <w:rsid w:val="003B1A0B"/>
    <w:rsid w:val="003D09D9"/>
    <w:rsid w:val="003D1627"/>
    <w:rsid w:val="003D2717"/>
    <w:rsid w:val="003D678E"/>
    <w:rsid w:val="003E2CE3"/>
    <w:rsid w:val="003F0ED2"/>
    <w:rsid w:val="00402F6D"/>
    <w:rsid w:val="00412FF4"/>
    <w:rsid w:val="004325C1"/>
    <w:rsid w:val="004330D6"/>
    <w:rsid w:val="004346A4"/>
    <w:rsid w:val="00437FA8"/>
    <w:rsid w:val="004421E6"/>
    <w:rsid w:val="0044461D"/>
    <w:rsid w:val="00450178"/>
    <w:rsid w:val="00455F93"/>
    <w:rsid w:val="0046289B"/>
    <w:rsid w:val="00463B69"/>
    <w:rsid w:val="004655EB"/>
    <w:rsid w:val="00473D1E"/>
    <w:rsid w:val="00475EEF"/>
    <w:rsid w:val="00477CDD"/>
    <w:rsid w:val="004854C4"/>
    <w:rsid w:val="004A2B0A"/>
    <w:rsid w:val="004A745B"/>
    <w:rsid w:val="004B4844"/>
    <w:rsid w:val="004B79FC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500CF"/>
    <w:rsid w:val="0056113E"/>
    <w:rsid w:val="005722B4"/>
    <w:rsid w:val="005770C2"/>
    <w:rsid w:val="0058125E"/>
    <w:rsid w:val="005844C9"/>
    <w:rsid w:val="00584AFA"/>
    <w:rsid w:val="005860D8"/>
    <w:rsid w:val="00586B9B"/>
    <w:rsid w:val="005969DF"/>
    <w:rsid w:val="005A0F55"/>
    <w:rsid w:val="005A670B"/>
    <w:rsid w:val="005A7A45"/>
    <w:rsid w:val="005B40F0"/>
    <w:rsid w:val="005B4D0F"/>
    <w:rsid w:val="005D432C"/>
    <w:rsid w:val="005E0529"/>
    <w:rsid w:val="005E51CA"/>
    <w:rsid w:val="00604FAA"/>
    <w:rsid w:val="006058A0"/>
    <w:rsid w:val="00605CF9"/>
    <w:rsid w:val="00610B3A"/>
    <w:rsid w:val="006243D7"/>
    <w:rsid w:val="00625738"/>
    <w:rsid w:val="006259DD"/>
    <w:rsid w:val="00631E20"/>
    <w:rsid w:val="00643504"/>
    <w:rsid w:val="00677FE4"/>
    <w:rsid w:val="0068758A"/>
    <w:rsid w:val="00690AFE"/>
    <w:rsid w:val="00693BDD"/>
    <w:rsid w:val="006975E3"/>
    <w:rsid w:val="006A5025"/>
    <w:rsid w:val="006A6737"/>
    <w:rsid w:val="006B0D2D"/>
    <w:rsid w:val="006B4724"/>
    <w:rsid w:val="006C4DD8"/>
    <w:rsid w:val="006C5C14"/>
    <w:rsid w:val="006D4753"/>
    <w:rsid w:val="006D566A"/>
    <w:rsid w:val="00700756"/>
    <w:rsid w:val="00713AC3"/>
    <w:rsid w:val="0072060F"/>
    <w:rsid w:val="00721350"/>
    <w:rsid w:val="007275D3"/>
    <w:rsid w:val="007307E8"/>
    <w:rsid w:val="00730A3D"/>
    <w:rsid w:val="00734D0D"/>
    <w:rsid w:val="00743B9C"/>
    <w:rsid w:val="00747C02"/>
    <w:rsid w:val="0076343A"/>
    <w:rsid w:val="00767342"/>
    <w:rsid w:val="00772965"/>
    <w:rsid w:val="00773BC5"/>
    <w:rsid w:val="00783725"/>
    <w:rsid w:val="0078772E"/>
    <w:rsid w:val="007934A8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7DD"/>
    <w:rsid w:val="00852D90"/>
    <w:rsid w:val="008632E9"/>
    <w:rsid w:val="0086378F"/>
    <w:rsid w:val="008642C2"/>
    <w:rsid w:val="008645FB"/>
    <w:rsid w:val="008646A2"/>
    <w:rsid w:val="00871973"/>
    <w:rsid w:val="008805BE"/>
    <w:rsid w:val="00886CE8"/>
    <w:rsid w:val="008A1177"/>
    <w:rsid w:val="008A47D6"/>
    <w:rsid w:val="008C2B65"/>
    <w:rsid w:val="008E5A63"/>
    <w:rsid w:val="00900A99"/>
    <w:rsid w:val="00901102"/>
    <w:rsid w:val="0090551A"/>
    <w:rsid w:val="00907EEC"/>
    <w:rsid w:val="00913572"/>
    <w:rsid w:val="009158C8"/>
    <w:rsid w:val="0092076C"/>
    <w:rsid w:val="009237C4"/>
    <w:rsid w:val="0092518E"/>
    <w:rsid w:val="00927A5A"/>
    <w:rsid w:val="00930FE1"/>
    <w:rsid w:val="009320F8"/>
    <w:rsid w:val="00936B07"/>
    <w:rsid w:val="009371E4"/>
    <w:rsid w:val="00937CAC"/>
    <w:rsid w:val="00945E2B"/>
    <w:rsid w:val="009460C2"/>
    <w:rsid w:val="00950EBD"/>
    <w:rsid w:val="00954C5D"/>
    <w:rsid w:val="00960905"/>
    <w:rsid w:val="00965987"/>
    <w:rsid w:val="009660E3"/>
    <w:rsid w:val="00976E63"/>
    <w:rsid w:val="00980FF9"/>
    <w:rsid w:val="0099502F"/>
    <w:rsid w:val="009A6511"/>
    <w:rsid w:val="009A7FDE"/>
    <w:rsid w:val="009B035A"/>
    <w:rsid w:val="009B555D"/>
    <w:rsid w:val="009B65C4"/>
    <w:rsid w:val="009C00DE"/>
    <w:rsid w:val="009E2AF9"/>
    <w:rsid w:val="009E51D5"/>
    <w:rsid w:val="009F17F0"/>
    <w:rsid w:val="009F2C36"/>
    <w:rsid w:val="00A1078D"/>
    <w:rsid w:val="00A270AB"/>
    <w:rsid w:val="00A3004D"/>
    <w:rsid w:val="00A31769"/>
    <w:rsid w:val="00A3377A"/>
    <w:rsid w:val="00A6037D"/>
    <w:rsid w:val="00A630AF"/>
    <w:rsid w:val="00A6333D"/>
    <w:rsid w:val="00A65C12"/>
    <w:rsid w:val="00A7202E"/>
    <w:rsid w:val="00A8270B"/>
    <w:rsid w:val="00A85339"/>
    <w:rsid w:val="00A927D4"/>
    <w:rsid w:val="00AA714A"/>
    <w:rsid w:val="00AB2E37"/>
    <w:rsid w:val="00AC05B0"/>
    <w:rsid w:val="00AC7944"/>
    <w:rsid w:val="00AD1214"/>
    <w:rsid w:val="00AD4A11"/>
    <w:rsid w:val="00AD5AD7"/>
    <w:rsid w:val="00AD7BED"/>
    <w:rsid w:val="00AE184B"/>
    <w:rsid w:val="00AF2C5F"/>
    <w:rsid w:val="00AF4298"/>
    <w:rsid w:val="00AF47A0"/>
    <w:rsid w:val="00B059D2"/>
    <w:rsid w:val="00B25BD6"/>
    <w:rsid w:val="00B31A4E"/>
    <w:rsid w:val="00B37AC2"/>
    <w:rsid w:val="00B5678B"/>
    <w:rsid w:val="00B57D72"/>
    <w:rsid w:val="00B62751"/>
    <w:rsid w:val="00B80700"/>
    <w:rsid w:val="00B81541"/>
    <w:rsid w:val="00B83A71"/>
    <w:rsid w:val="00B84B86"/>
    <w:rsid w:val="00B97B4B"/>
    <w:rsid w:val="00BA0D05"/>
    <w:rsid w:val="00BA4903"/>
    <w:rsid w:val="00BB5DA4"/>
    <w:rsid w:val="00BC08CC"/>
    <w:rsid w:val="00BD434C"/>
    <w:rsid w:val="00BF6F98"/>
    <w:rsid w:val="00BF7C6E"/>
    <w:rsid w:val="00C01BA3"/>
    <w:rsid w:val="00C03D90"/>
    <w:rsid w:val="00C049F4"/>
    <w:rsid w:val="00C139A0"/>
    <w:rsid w:val="00C413BF"/>
    <w:rsid w:val="00C45D21"/>
    <w:rsid w:val="00C61808"/>
    <w:rsid w:val="00C62789"/>
    <w:rsid w:val="00C62E51"/>
    <w:rsid w:val="00C65BEF"/>
    <w:rsid w:val="00C80EFE"/>
    <w:rsid w:val="00C91672"/>
    <w:rsid w:val="00CA2B9B"/>
    <w:rsid w:val="00CB1BBF"/>
    <w:rsid w:val="00CB74E5"/>
    <w:rsid w:val="00CC31EA"/>
    <w:rsid w:val="00CD0F3D"/>
    <w:rsid w:val="00CD5694"/>
    <w:rsid w:val="00CE5312"/>
    <w:rsid w:val="00CF5FC6"/>
    <w:rsid w:val="00D32DAD"/>
    <w:rsid w:val="00D40870"/>
    <w:rsid w:val="00D621B5"/>
    <w:rsid w:val="00D66D4F"/>
    <w:rsid w:val="00D67412"/>
    <w:rsid w:val="00D67D10"/>
    <w:rsid w:val="00D728D9"/>
    <w:rsid w:val="00D75673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01533"/>
    <w:rsid w:val="00E07851"/>
    <w:rsid w:val="00E16B8F"/>
    <w:rsid w:val="00E46F9C"/>
    <w:rsid w:val="00E5388E"/>
    <w:rsid w:val="00E5444A"/>
    <w:rsid w:val="00E57A0C"/>
    <w:rsid w:val="00E66686"/>
    <w:rsid w:val="00E75A2E"/>
    <w:rsid w:val="00E9152D"/>
    <w:rsid w:val="00EA4FB8"/>
    <w:rsid w:val="00EA792B"/>
    <w:rsid w:val="00EC65DC"/>
    <w:rsid w:val="00ED51A3"/>
    <w:rsid w:val="00ED5984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1B76"/>
    <w:rsid w:val="00FA45D3"/>
    <w:rsid w:val="00FB113C"/>
    <w:rsid w:val="00FD02E4"/>
    <w:rsid w:val="00FE64DF"/>
    <w:rsid w:val="00FF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8B37D9"/>
  <w15:chartTrackingRefBased/>
  <w15:docId w15:val="{85470033-9791-46E4-B1E9-B840A856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DefaultParagraphFont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366C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C6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C6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6C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6C64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6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64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AC7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Google%20Drive\HU-DERSLER\BBM%20487-Software%20Engineering%20Lab\OpenUP%20documents\systemwide_req_spec.do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C6ACC-C79E-4C9A-B7D1-DDD315D90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systemwide_req_spec.dot</Template>
  <TotalTime>1717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Ayça Tarhan</dc:creator>
  <cp:keywords/>
  <dc:description/>
  <cp:lastModifiedBy>pia pia</cp:lastModifiedBy>
  <cp:revision>69</cp:revision>
  <cp:lastPrinted>2001-03-15T12:26:00Z</cp:lastPrinted>
  <dcterms:created xsi:type="dcterms:W3CDTF">2017-03-16T11:43:00Z</dcterms:created>
  <dcterms:modified xsi:type="dcterms:W3CDTF">2017-03-21T10:07:00Z</dcterms:modified>
</cp:coreProperties>
</file>